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1AD" w:rsidRPr="004278BD" w:rsidRDefault="001D51AD" w:rsidP="001D51AD">
      <w:pPr>
        <w:jc w:val="center"/>
        <w:rPr>
          <w:b/>
          <w:sz w:val="36"/>
          <w:szCs w:val="36"/>
        </w:rPr>
      </w:pPr>
      <w:r w:rsidRPr="004278BD">
        <w:rPr>
          <w:b/>
          <w:sz w:val="36"/>
          <w:szCs w:val="36"/>
        </w:rPr>
        <w:t>MALIS Lab Session</w:t>
      </w:r>
      <w:r w:rsidR="004278BD">
        <w:rPr>
          <w:b/>
          <w:sz w:val="36"/>
          <w:szCs w:val="36"/>
        </w:rPr>
        <w:t xml:space="preserve"> II</w:t>
      </w:r>
    </w:p>
    <w:p w:rsidR="001D51AD" w:rsidRPr="004278BD" w:rsidRDefault="001D51AD" w:rsidP="001D51AD">
      <w:pPr>
        <w:jc w:val="center"/>
        <w:rPr>
          <w:b/>
          <w:sz w:val="32"/>
          <w:szCs w:val="32"/>
        </w:rPr>
      </w:pPr>
      <w:r w:rsidRPr="004278BD">
        <w:rPr>
          <w:b/>
          <w:sz w:val="32"/>
          <w:szCs w:val="32"/>
        </w:rPr>
        <w:t>Neural Networks</w:t>
      </w:r>
    </w:p>
    <w:p w:rsidR="001D51AD" w:rsidRDefault="001D51AD" w:rsidP="001D51AD">
      <w:pPr>
        <w:jc w:val="center"/>
      </w:pPr>
      <w:proofErr w:type="spellStart"/>
      <w:r>
        <w:t>Wentai</w:t>
      </w:r>
      <w:proofErr w:type="spellEnd"/>
      <w:r>
        <w:t xml:space="preserve"> Chen, Di Huang</w:t>
      </w:r>
    </w:p>
    <w:p w:rsidR="001D51AD" w:rsidRPr="00F12128" w:rsidRDefault="001D51AD" w:rsidP="001D51AD">
      <w:pPr>
        <w:rPr>
          <w:b/>
        </w:rPr>
      </w:pPr>
      <w:r w:rsidRPr="00F12128">
        <w:rPr>
          <w:b/>
        </w:rPr>
        <w:t>Part I: Design the neural network</w:t>
      </w:r>
    </w:p>
    <w:p w:rsidR="00F12128" w:rsidRDefault="00F12128" w:rsidP="00F12128">
      <w:pPr>
        <w:pStyle w:val="ListParagraph"/>
        <w:numPr>
          <w:ilvl w:val="0"/>
          <w:numId w:val="2"/>
        </w:numPr>
      </w:pPr>
      <w:r>
        <w:t>Structure of the Neural Network:</w:t>
      </w:r>
    </w:p>
    <w:p w:rsidR="004278BD" w:rsidRDefault="00F12128" w:rsidP="004278BD">
      <w:pPr>
        <w:jc w:val="center"/>
      </w:pPr>
      <w:r>
        <w:rPr>
          <w:noProof/>
        </w:rPr>
        <w:drawing>
          <wp:inline distT="0" distB="0" distL="0" distR="0">
            <wp:extent cx="4059649" cy="3577876"/>
            <wp:effectExtent l="0" t="0" r="0" b="3810"/>
            <wp:docPr id="2" name="Picture 2" descr="\\homes\chenw\Downloads\Malis Lab2 N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homes\chenw\Downloads\Malis Lab2 NN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237" cy="358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28" w:rsidRDefault="00F12128" w:rsidP="006B4D1E">
      <w:pPr>
        <w:pStyle w:val="ListParagraph"/>
        <w:spacing w:line="240" w:lineRule="auto"/>
        <w:contextualSpacing w:val="0"/>
      </w:pPr>
      <w:r>
        <w:t>Input layer: 2 units, x1 x2</w:t>
      </w:r>
    </w:p>
    <w:p w:rsidR="00F12128" w:rsidRDefault="00F12128" w:rsidP="006B4D1E">
      <w:pPr>
        <w:spacing w:line="240" w:lineRule="auto"/>
      </w:pPr>
      <w:r>
        <w:t>First hidden layer: 2 neurons</w:t>
      </w:r>
    </w:p>
    <w:p w:rsidR="00F12128" w:rsidRPr="001D51AD" w:rsidRDefault="00F12128" w:rsidP="006B4D1E">
      <w:pPr>
        <w:spacing w:line="240" w:lineRule="auto"/>
        <w:rPr>
          <w:lang w:val="fr-FR"/>
        </w:rPr>
      </w:pPr>
      <w:r>
        <w:tab/>
      </w:r>
      <w:r w:rsidRPr="001D51AD">
        <w:rPr>
          <w:lang w:val="fr-FR"/>
        </w:rPr>
        <w:t>Neuron1: w11 = 1/128, w21=1/70, b=1</w:t>
      </w:r>
    </w:p>
    <w:p w:rsidR="00F12128" w:rsidRPr="001D51AD" w:rsidRDefault="00F12128" w:rsidP="006B4D1E">
      <w:pPr>
        <w:spacing w:line="240" w:lineRule="auto"/>
        <w:rPr>
          <w:lang w:val="fr-FR"/>
        </w:rPr>
      </w:pPr>
      <w:r w:rsidRPr="001D51AD">
        <w:rPr>
          <w:lang w:val="fr-FR"/>
        </w:rPr>
        <w:tab/>
        <w:t>Neuron2: W12 = 1,w22=0,b=0</w:t>
      </w:r>
    </w:p>
    <w:p w:rsidR="00F12128" w:rsidRDefault="00F12128" w:rsidP="006B4D1E">
      <w:pPr>
        <w:spacing w:line="240" w:lineRule="auto"/>
      </w:pPr>
      <w:r>
        <w:t>Output layer: 3 neurons</w:t>
      </w:r>
    </w:p>
    <w:p w:rsidR="00F12128" w:rsidRPr="001D51AD" w:rsidRDefault="00F12128" w:rsidP="006B4D1E">
      <w:pPr>
        <w:spacing w:line="240" w:lineRule="auto"/>
      </w:pPr>
      <w:r>
        <w:tab/>
      </w:r>
      <w:r w:rsidRPr="001D51AD">
        <w:t>Neuron1: w11=-1,w21=0,b=-0.5</w:t>
      </w:r>
    </w:p>
    <w:p w:rsidR="00F12128" w:rsidRPr="001D51AD" w:rsidRDefault="00F12128" w:rsidP="006B4D1E">
      <w:pPr>
        <w:spacing w:line="240" w:lineRule="auto"/>
      </w:pPr>
      <w:r w:rsidRPr="001D51AD">
        <w:tab/>
        <w:t>Neuron2:w12=1,w22=-1,b=0.5</w:t>
      </w:r>
    </w:p>
    <w:p w:rsidR="00F12128" w:rsidRDefault="00F12128" w:rsidP="006B4D1E">
      <w:pPr>
        <w:spacing w:line="240" w:lineRule="auto"/>
      </w:pPr>
      <w:r w:rsidRPr="001D51AD">
        <w:t xml:space="preserve"> </w:t>
      </w:r>
      <w:r w:rsidRPr="001D51AD">
        <w:tab/>
      </w:r>
      <w:r>
        <w:t>Neuron3:w12=1,w23=1,b=1.5</w:t>
      </w:r>
    </w:p>
    <w:p w:rsidR="00F12128" w:rsidRDefault="006B4D1E" w:rsidP="006B4D1E">
      <w:pPr>
        <w:pStyle w:val="ListParagraph"/>
        <w:numPr>
          <w:ilvl w:val="0"/>
          <w:numId w:val="2"/>
        </w:numPr>
      </w:pPr>
      <w:r>
        <w:t>Demonstration of the 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0"/>
        <w:gridCol w:w="1769"/>
        <w:gridCol w:w="1769"/>
        <w:gridCol w:w="1769"/>
      </w:tblGrid>
      <w:tr w:rsidR="00F12128" w:rsidTr="00F12128">
        <w:tc>
          <w:tcPr>
            <w:tcW w:w="1800" w:type="dxa"/>
          </w:tcPr>
          <w:p w:rsidR="00F12128" w:rsidRDefault="00F12128" w:rsidP="00F12128">
            <w:pPr>
              <w:pStyle w:val="ListParagraph"/>
              <w:ind w:left="0"/>
            </w:pPr>
          </w:p>
        </w:tc>
        <w:tc>
          <w:tcPr>
            <w:tcW w:w="1769" w:type="dxa"/>
          </w:tcPr>
          <w:p w:rsidR="00F12128" w:rsidRDefault="00F12128" w:rsidP="00F12128">
            <w:pPr>
              <w:pStyle w:val="ListParagraph"/>
              <w:ind w:left="0"/>
            </w:pPr>
            <w:r>
              <w:t>Y1</w:t>
            </w:r>
          </w:p>
        </w:tc>
        <w:tc>
          <w:tcPr>
            <w:tcW w:w="1769" w:type="dxa"/>
          </w:tcPr>
          <w:p w:rsidR="00F12128" w:rsidRDefault="00F12128" w:rsidP="00F12128">
            <w:pPr>
              <w:pStyle w:val="ListParagraph"/>
              <w:ind w:left="0"/>
            </w:pPr>
            <w:r>
              <w:t>Y2</w:t>
            </w:r>
          </w:p>
        </w:tc>
        <w:tc>
          <w:tcPr>
            <w:tcW w:w="1769" w:type="dxa"/>
          </w:tcPr>
          <w:p w:rsidR="00F12128" w:rsidRDefault="00F12128" w:rsidP="00F12128">
            <w:pPr>
              <w:pStyle w:val="ListParagraph"/>
              <w:ind w:left="0"/>
            </w:pPr>
            <w:r>
              <w:t>Y3</w:t>
            </w:r>
          </w:p>
        </w:tc>
      </w:tr>
      <w:tr w:rsidR="00F12128" w:rsidTr="00F12128">
        <w:tc>
          <w:tcPr>
            <w:tcW w:w="1800" w:type="dxa"/>
          </w:tcPr>
          <w:p w:rsidR="00F12128" w:rsidRDefault="00F12128" w:rsidP="00F12128">
            <w:pPr>
              <w:pStyle w:val="ListParagraph"/>
              <w:ind w:left="0"/>
            </w:pPr>
            <w:r>
              <w:t>Red</w:t>
            </w:r>
          </w:p>
        </w:tc>
        <w:tc>
          <w:tcPr>
            <w:tcW w:w="1769" w:type="dxa"/>
          </w:tcPr>
          <w:p w:rsidR="00F12128" w:rsidRDefault="00F12128" w:rsidP="00F1212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9" w:type="dxa"/>
          </w:tcPr>
          <w:p w:rsidR="00F12128" w:rsidRDefault="00F12128" w:rsidP="00F1212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69" w:type="dxa"/>
          </w:tcPr>
          <w:p w:rsidR="00F12128" w:rsidRDefault="00F12128" w:rsidP="00F12128">
            <w:pPr>
              <w:pStyle w:val="ListParagraph"/>
              <w:ind w:left="0"/>
            </w:pPr>
            <w:r>
              <w:t>0</w:t>
            </w:r>
          </w:p>
        </w:tc>
      </w:tr>
      <w:tr w:rsidR="00F12128" w:rsidTr="00F12128">
        <w:tc>
          <w:tcPr>
            <w:tcW w:w="1800" w:type="dxa"/>
          </w:tcPr>
          <w:p w:rsidR="00F12128" w:rsidRDefault="00F12128" w:rsidP="00F12128">
            <w:pPr>
              <w:pStyle w:val="ListParagraph"/>
              <w:ind w:left="0"/>
            </w:pPr>
            <w:r>
              <w:t>Green</w:t>
            </w:r>
          </w:p>
        </w:tc>
        <w:tc>
          <w:tcPr>
            <w:tcW w:w="1769" w:type="dxa"/>
          </w:tcPr>
          <w:p w:rsidR="00F12128" w:rsidRDefault="00F12128" w:rsidP="00F1212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69" w:type="dxa"/>
          </w:tcPr>
          <w:p w:rsidR="00F12128" w:rsidRDefault="00F12128" w:rsidP="00F1212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9" w:type="dxa"/>
          </w:tcPr>
          <w:p w:rsidR="00F12128" w:rsidRDefault="00F12128" w:rsidP="00F12128">
            <w:pPr>
              <w:pStyle w:val="ListParagraph"/>
              <w:ind w:left="0"/>
            </w:pPr>
            <w:r>
              <w:t>0</w:t>
            </w:r>
          </w:p>
        </w:tc>
      </w:tr>
      <w:tr w:rsidR="00F12128" w:rsidTr="00F12128">
        <w:tc>
          <w:tcPr>
            <w:tcW w:w="1800" w:type="dxa"/>
          </w:tcPr>
          <w:p w:rsidR="00F12128" w:rsidRDefault="00F12128" w:rsidP="00F12128">
            <w:pPr>
              <w:pStyle w:val="ListParagraph"/>
              <w:ind w:left="0"/>
            </w:pPr>
            <w:r>
              <w:t>Blue</w:t>
            </w:r>
          </w:p>
        </w:tc>
        <w:tc>
          <w:tcPr>
            <w:tcW w:w="1769" w:type="dxa"/>
          </w:tcPr>
          <w:p w:rsidR="00F12128" w:rsidRDefault="00F12128" w:rsidP="00F1212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69" w:type="dxa"/>
          </w:tcPr>
          <w:p w:rsidR="00F12128" w:rsidRDefault="00F12128" w:rsidP="00F1212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69" w:type="dxa"/>
          </w:tcPr>
          <w:p w:rsidR="00F12128" w:rsidRDefault="00F12128" w:rsidP="00F12128">
            <w:pPr>
              <w:pStyle w:val="ListParagraph"/>
              <w:ind w:left="0"/>
            </w:pPr>
            <w:r>
              <w:t>1</w:t>
            </w:r>
          </w:p>
        </w:tc>
      </w:tr>
    </w:tbl>
    <w:p w:rsidR="006B4D1E" w:rsidRDefault="006B4D1E" w:rsidP="006B4D1E">
      <w:pPr>
        <w:rPr>
          <w:b/>
        </w:rPr>
      </w:pPr>
    </w:p>
    <w:p w:rsidR="00F12128" w:rsidRDefault="006B4D1E" w:rsidP="006B4D1E">
      <w:pPr>
        <w:rPr>
          <w:b/>
        </w:rPr>
      </w:pPr>
      <w:r w:rsidRPr="006B4D1E">
        <w:rPr>
          <w:b/>
        </w:rPr>
        <w:t>Pa</w:t>
      </w:r>
      <w:r>
        <w:rPr>
          <w:b/>
        </w:rPr>
        <w:t>rt II: Provide the source code and explanations for both the feedforward() and backpropagation() procedure.</w:t>
      </w:r>
    </w:p>
    <w:p w:rsidR="006B4D1E" w:rsidRDefault="006B4D1E" w:rsidP="006B4D1E">
      <w:r w:rsidRPr="006B4D1E">
        <w:t>1.</w:t>
      </w:r>
      <w:r>
        <w:t>feedforward()</w:t>
      </w:r>
    </w:p>
    <w:p w:rsidR="006B4D1E" w:rsidRDefault="006B4D1E" w:rsidP="006B4D1E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//Computes the output of the MLP for a particular input pattern (pat)</w:t>
      </w:r>
    </w:p>
    <w:p w:rsidR="006B4D1E" w:rsidRDefault="006B4D1E" w:rsidP="006B4D1E">
      <w:pPr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feedforward(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pat)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//copy pattern into input layer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layers[0].size;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==0) layers[0].o[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1.0; </w:t>
      </w:r>
      <w:r>
        <w:rPr>
          <w:rFonts w:ascii="Consolas" w:hAnsi="Consolas" w:cs="Consolas"/>
          <w:color w:val="008000"/>
          <w:sz w:val="19"/>
          <w:szCs w:val="19"/>
        </w:rPr>
        <w:t>//bias neuron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layers[0].o[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pattern[pat][i-1]/128.0; </w:t>
      </w:r>
      <w:r>
        <w:rPr>
          <w:rFonts w:ascii="Consolas" w:hAnsi="Consolas" w:cs="Consolas"/>
          <w:color w:val="008000"/>
          <w:sz w:val="19"/>
          <w:szCs w:val="19"/>
        </w:rPr>
        <w:t xml:space="preserve">//input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normalisation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required (between 0 and 1)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propagate the data through layers 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nb_layers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 each layer deal with the bias neuron (unit 0)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k;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!=</w:t>
      </w:r>
      <w:proofErr w:type="spellStart"/>
      <w:r>
        <w:rPr>
          <w:rFonts w:ascii="Consolas" w:hAnsi="Consolas" w:cs="Consolas"/>
          <w:sz w:val="19"/>
          <w:szCs w:val="19"/>
        </w:rPr>
        <w:t>outputlayer</w:t>
      </w:r>
      <w:proofErr w:type="spellEnd"/>
      <w:r>
        <w:rPr>
          <w:rFonts w:ascii="Consolas" w:hAnsi="Consolas" w:cs="Consolas"/>
          <w:sz w:val="19"/>
          <w:szCs w:val="19"/>
        </w:rPr>
        <w:t>()) {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k=1; 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layers[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].o[0]=1.0; </w:t>
      </w:r>
      <w:r>
        <w:rPr>
          <w:rFonts w:ascii="Consolas" w:hAnsi="Consolas" w:cs="Consolas"/>
          <w:color w:val="008000"/>
          <w:sz w:val="19"/>
          <w:szCs w:val="19"/>
        </w:rPr>
        <w:t>//bias neuron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                    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k=0;           </w:t>
      </w:r>
      <w:r>
        <w:rPr>
          <w:rFonts w:ascii="Consolas" w:hAnsi="Consolas" w:cs="Consolas"/>
          <w:color w:val="008000"/>
          <w:sz w:val="19"/>
          <w:szCs w:val="19"/>
        </w:rPr>
        <w:t>// except the output layer since it doesn't have one!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 k&lt;layers[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].size; k++) {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BEGIN IMPLEMENTATION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compute the activation of neuron k in layer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(weighted sum)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the value of activation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layers[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].u[k] = 0;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//compute activation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j&lt;layers[i-1].</w:t>
      </w:r>
      <w:proofErr w:type="spellStart"/>
      <w:r>
        <w:rPr>
          <w:rFonts w:ascii="Consolas" w:hAnsi="Consolas" w:cs="Consolas"/>
          <w:sz w:val="19"/>
          <w:szCs w:val="19"/>
        </w:rPr>
        <w:t>size;j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layers[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].u[k]+=layers[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].w[j][k]*layers[i-1].o[j];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then compute the output of neuron k in layer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(using the activation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transfer_f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layers[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].o[k]=</w:t>
      </w:r>
      <w:proofErr w:type="spellStart"/>
      <w:r>
        <w:rPr>
          <w:rFonts w:ascii="Consolas" w:hAnsi="Consolas" w:cs="Consolas"/>
          <w:sz w:val="19"/>
          <w:szCs w:val="19"/>
        </w:rPr>
        <w:t>transfer_f</w:t>
      </w:r>
      <w:proofErr w:type="spellEnd"/>
      <w:r>
        <w:rPr>
          <w:rFonts w:ascii="Consolas" w:hAnsi="Consolas" w:cs="Consolas"/>
          <w:sz w:val="19"/>
          <w:szCs w:val="19"/>
        </w:rPr>
        <w:t>(layers[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].u[k]);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that's it for the feedforward procedure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END IMPLEMENTATION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4D1E" w:rsidRDefault="006B4D1E" w:rsidP="006B4D1E">
      <w:pPr>
        <w:spacing w:line="240" w:lineRule="auto"/>
        <w:ind w:left="720"/>
      </w:pPr>
      <w:r>
        <w:lastRenderedPageBreak/>
        <w:t>2. back-propagation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//Implementation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BackPropagation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Algorithm 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compute and performs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weigth'change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according to the current input 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pattern pat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backpropagation(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pat)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//compute the error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dE_du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the output layer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outputlayer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layers[</w:t>
      </w:r>
      <w:proofErr w:type="spellStart"/>
      <w:r>
        <w:rPr>
          <w:rFonts w:ascii="Consolas" w:hAnsi="Consolas" w:cs="Consolas"/>
          <w:sz w:val="19"/>
          <w:szCs w:val="19"/>
        </w:rPr>
        <w:t>outputlayer</w:t>
      </w:r>
      <w:proofErr w:type="spellEnd"/>
      <w:r>
        <w:rPr>
          <w:rFonts w:ascii="Consolas" w:hAnsi="Consolas" w:cs="Consolas"/>
          <w:sz w:val="19"/>
          <w:szCs w:val="19"/>
        </w:rPr>
        <w:t xml:space="preserve">()].size;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BEGIN IMPLEMENTATION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rms_error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compute the difference between the network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the desired output (pattern[pat][])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compute the local contribution to the RMS error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rms_error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+=square of the difference computed above)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rms_error</w:t>
      </w:r>
      <w:proofErr w:type="spellEnd"/>
      <w:r>
        <w:rPr>
          <w:rFonts w:ascii="Consolas" w:hAnsi="Consolas" w:cs="Consolas"/>
          <w:sz w:val="19"/>
          <w:szCs w:val="19"/>
        </w:rPr>
        <w:t xml:space="preserve"> = layers[</w:t>
      </w:r>
      <w:proofErr w:type="spellStart"/>
      <w:r>
        <w:rPr>
          <w:rFonts w:ascii="Consolas" w:hAnsi="Consolas" w:cs="Consolas"/>
          <w:sz w:val="19"/>
          <w:szCs w:val="19"/>
        </w:rPr>
        <w:t>outputlayer</w:t>
      </w:r>
      <w:proofErr w:type="spellEnd"/>
      <w:r>
        <w:rPr>
          <w:rFonts w:ascii="Consolas" w:hAnsi="Consolas" w:cs="Consolas"/>
          <w:sz w:val="19"/>
          <w:szCs w:val="19"/>
        </w:rPr>
        <w:t>()].o[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]-pattern[pat][i+2];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compute the partial derivative of the error with respect to the activation at the output layer (layers[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outputlayer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dE_du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[]) using the derivative of the activation function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deriv_transfer_f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(layers[].u[]))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layers[outputlayer()].dE_du[i]=2*rms_error*deriv_transfer_f(transfer_f(layers[outputlayer()].u[i]));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nsolas" w:hAnsi="Consolas" w:cs="Consolas"/>
          <w:sz w:val="19"/>
          <w:szCs w:val="19"/>
        </w:rPr>
        <w:tab/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END IMPLEMENTATION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//compute the deltas for the remaining layers if any!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=nb_layers-2;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&gt;0;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--) {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j&lt;layers[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].size;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BEGIN IMPLEMENTATION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compute the weighted sum of delta j in hidden layer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delta_w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 k&lt;layers[i-1].size; k++)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delta_w</w:t>
      </w:r>
      <w:proofErr w:type="spellEnd"/>
      <w:r>
        <w:rPr>
          <w:rFonts w:ascii="Consolas" w:hAnsi="Consolas" w:cs="Consolas"/>
          <w:sz w:val="19"/>
          <w:szCs w:val="19"/>
        </w:rPr>
        <w:t xml:space="preserve"> += layers[i+1].</w:t>
      </w:r>
      <w:proofErr w:type="spellStart"/>
      <w:r>
        <w:rPr>
          <w:rFonts w:ascii="Consolas" w:hAnsi="Consolas" w:cs="Consolas"/>
          <w:sz w:val="19"/>
          <w:szCs w:val="19"/>
        </w:rPr>
        <w:t>dE_du</w:t>
      </w:r>
      <w:proofErr w:type="spellEnd"/>
      <w:r>
        <w:rPr>
          <w:rFonts w:ascii="Consolas" w:hAnsi="Consolas" w:cs="Consolas"/>
          <w:sz w:val="19"/>
          <w:szCs w:val="19"/>
        </w:rPr>
        <w:t>[k]*layers[i+1].w[j][k];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compute the partial derivative of the error with respect to the activation at the current layer (layers[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dE_du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[j]) using the derivative of the activation function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deriv_transfer_f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(layers[].u[]))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layers[i].dE_du[j]=delta_w*deriv_transfer_f(transfer_f(layers[i].u[j]));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END IMPLEMENTATION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//compute weight change and update accordingly for all layers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sz w:val="19"/>
          <w:szCs w:val="19"/>
        </w:rPr>
        <w:t>nb_layers</w:t>
      </w:r>
      <w:proofErr w:type="spellEnd"/>
      <w:r>
        <w:rPr>
          <w:rFonts w:ascii="Consolas" w:hAnsi="Consolas" w:cs="Consolas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 j&lt;layers[i-1].size;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k;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!=</w:t>
      </w:r>
      <w:proofErr w:type="spellStart"/>
      <w:r>
        <w:rPr>
          <w:rFonts w:ascii="Consolas" w:hAnsi="Consolas" w:cs="Consolas"/>
          <w:sz w:val="19"/>
          <w:szCs w:val="19"/>
        </w:rPr>
        <w:t>outputlayer</w:t>
      </w:r>
      <w:proofErr w:type="spellEnd"/>
      <w:r>
        <w:rPr>
          <w:rFonts w:ascii="Consolas" w:hAnsi="Consolas" w:cs="Consolas"/>
          <w:sz w:val="19"/>
          <w:szCs w:val="19"/>
        </w:rPr>
        <w:t xml:space="preserve">()) k=1;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outputlayer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doesn't have a bias neuron but the others do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k=0;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 k&lt;layers[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].size; k++) {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BEGIN IMPLEMENTATION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update the weight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layer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the learning rate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learning_rate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and the previously computed layer[].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dE_du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and output layer[].o[]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layers[i].w[j][k]-=learning_rate*layers[i].dE_du[k]*layers[i].o[j];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END IMPLEMENTATION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B4D1E" w:rsidRDefault="006B4D1E" w:rsidP="006B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4D1E" w:rsidRDefault="006B4D1E" w:rsidP="006B4D1E">
      <w:pPr>
        <w:spacing w:line="240" w:lineRule="auto"/>
        <w:ind w:left="720"/>
      </w:pPr>
    </w:p>
    <w:p w:rsidR="006B4D1E" w:rsidRPr="008414FC" w:rsidRDefault="006B4D1E" w:rsidP="006B4D1E">
      <w:pPr>
        <w:spacing w:line="240" w:lineRule="auto"/>
        <w:rPr>
          <w:b/>
        </w:rPr>
      </w:pPr>
      <w:r w:rsidRPr="008414FC">
        <w:rPr>
          <w:b/>
        </w:rPr>
        <w:t>Part III. Detail and comment all the experiments achieved</w:t>
      </w:r>
    </w:p>
    <w:p w:rsidR="008414FC" w:rsidRDefault="008414FC" w:rsidP="008414FC">
      <w:pPr>
        <w:pStyle w:val="ListParagraph"/>
        <w:numPr>
          <w:ilvl w:val="0"/>
          <w:numId w:val="3"/>
        </w:numPr>
        <w:spacing w:line="240" w:lineRule="auto"/>
      </w:pPr>
      <w:r>
        <w:t>Network training</w:t>
      </w:r>
    </w:p>
    <w:p w:rsidR="00681889" w:rsidRDefault="00681889" w:rsidP="00681889">
      <w:pPr>
        <w:pStyle w:val="ListParagraph"/>
        <w:spacing w:line="240" w:lineRule="auto"/>
      </w:pPr>
      <w:r>
        <w:t xml:space="preserve">      Programs running at the training mode,  MAXCYCLE = 100, RMS_ERROR_THRESHOLD = 0.01, which means the training will end at the 100</w:t>
      </w:r>
      <w:r w:rsidRPr="00681889">
        <w:rPr>
          <w:vertAlign w:val="superscript"/>
        </w:rPr>
        <w:t>th</w:t>
      </w:r>
      <w:r>
        <w:t xml:space="preserve"> CYCLE or when </w:t>
      </w:r>
      <w:proofErr w:type="spellStart"/>
      <w:r>
        <w:t>rms_error</w:t>
      </w:r>
      <w:proofErr w:type="spellEnd"/>
      <w:r>
        <w:t xml:space="preserve"> less than or equal to 0.01.</w:t>
      </w:r>
    </w:p>
    <w:p w:rsidR="00681889" w:rsidRDefault="00681889" w:rsidP="00681889">
      <w:pPr>
        <w:pStyle w:val="ListParagraph"/>
        <w:spacing w:line="240" w:lineRule="auto"/>
      </w:pPr>
      <w:r>
        <w:t xml:space="preserve">      After 100 times’ training, we got the result as follows:</w:t>
      </w:r>
    </w:p>
    <w:p w:rsidR="00681889" w:rsidRDefault="00681889" w:rsidP="00681889">
      <w:pPr>
        <w:pStyle w:val="ListParagraph"/>
        <w:spacing w:line="240" w:lineRule="auto"/>
      </w:pPr>
      <w:bookmarkStart w:id="0" w:name="_GoBack"/>
      <w:r>
        <w:rPr>
          <w:noProof/>
        </w:rPr>
        <w:drawing>
          <wp:inline distT="0" distB="0" distL="0" distR="0">
            <wp:extent cx="5943600" cy="2307935"/>
            <wp:effectExtent l="0" t="0" r="0" b="0"/>
            <wp:docPr id="3" name="Picture 3" descr="\\homes.eurecom.fr\chenw\Windesktop\malis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omes.eurecom.fr\chenw\Windesktop\malis_rep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14FC" w:rsidRDefault="008414FC" w:rsidP="008414FC">
      <w:pPr>
        <w:pStyle w:val="ListParagraph"/>
        <w:numPr>
          <w:ilvl w:val="0"/>
          <w:numId w:val="3"/>
        </w:numPr>
        <w:spacing w:line="240" w:lineRule="auto"/>
      </w:pPr>
      <w:r>
        <w:t>Recall Performance</w:t>
      </w:r>
    </w:p>
    <w:p w:rsidR="008414FC" w:rsidRDefault="008414FC" w:rsidP="008414FC">
      <w:pPr>
        <w:pStyle w:val="ListParagraph"/>
        <w:numPr>
          <w:ilvl w:val="0"/>
          <w:numId w:val="3"/>
        </w:numPr>
        <w:spacing w:line="240" w:lineRule="auto"/>
      </w:pPr>
      <w:r>
        <w:t>The effect of the learning rate, the number of training cycles and the RMS error stopping criterion.</w:t>
      </w:r>
    </w:p>
    <w:p w:rsidR="008414FC" w:rsidRPr="006B4D1E" w:rsidRDefault="008414FC" w:rsidP="008414FC">
      <w:pPr>
        <w:pStyle w:val="ListParagraph"/>
        <w:spacing w:line="240" w:lineRule="auto"/>
      </w:pPr>
    </w:p>
    <w:sectPr w:rsidR="008414FC" w:rsidRPr="006B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49E9"/>
    <w:multiLevelType w:val="hybridMultilevel"/>
    <w:tmpl w:val="B8B6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07803"/>
    <w:multiLevelType w:val="hybridMultilevel"/>
    <w:tmpl w:val="A5320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43A08"/>
    <w:multiLevelType w:val="hybridMultilevel"/>
    <w:tmpl w:val="11CE6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76A"/>
    <w:rsid w:val="001D51AD"/>
    <w:rsid w:val="004278BD"/>
    <w:rsid w:val="00681889"/>
    <w:rsid w:val="006B4D1E"/>
    <w:rsid w:val="008414FC"/>
    <w:rsid w:val="008C2D16"/>
    <w:rsid w:val="00AF576A"/>
    <w:rsid w:val="00B7053F"/>
    <w:rsid w:val="00F1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1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8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1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8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D5FCEF5E.dotm</Template>
  <TotalTime>64</TotalTime>
  <Pages>4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EURECOM</Company>
  <LinksUpToDate>false</LinksUpToDate>
  <CharactersWithSpaces>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Wentai Chen</dc:creator>
  <cp:keywords/>
  <dc:description/>
  <cp:lastModifiedBy>Wentai Chen</cp:lastModifiedBy>
  <cp:revision>2</cp:revision>
  <dcterms:created xsi:type="dcterms:W3CDTF">2016-12-12T18:21:00Z</dcterms:created>
  <dcterms:modified xsi:type="dcterms:W3CDTF">2016-12-12T21:06:00Z</dcterms:modified>
</cp:coreProperties>
</file>